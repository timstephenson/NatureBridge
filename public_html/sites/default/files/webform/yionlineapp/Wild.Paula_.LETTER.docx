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CF380A" w14:textId="77777777" w:rsidR="0097557C" w:rsidRDefault="003D7701">
      <w:pPr>
        <w:pStyle w:val="DateandRecipient"/>
      </w:pPr>
      <w:r>
        <w:t xml:space="preserve">Date: </w:t>
      </w:r>
      <w:r w:rsidR="00757418">
        <w:t>5/16</w:t>
      </w:r>
      <w:r w:rsidR="003C0BB1">
        <w:t>/2011</w:t>
      </w:r>
    </w:p>
    <w:p w14:paraId="6BA5ADB9" w14:textId="77777777" w:rsidR="003C0BB1" w:rsidRDefault="003C0BB1" w:rsidP="003C0BB1">
      <w:pPr>
        <w:pStyle w:val="DateandRecipient"/>
      </w:pPr>
      <w:r>
        <w:t>Kim Lazier</w:t>
      </w:r>
      <w:r>
        <w:br/>
        <w:t>Mentor Teacher</w:t>
      </w:r>
    </w:p>
    <w:p w14:paraId="4E068718" w14:textId="77777777" w:rsidR="003C0BB1" w:rsidRPr="004E362E" w:rsidRDefault="003C0BB1" w:rsidP="003C0BB1">
      <w:pPr>
        <w:pStyle w:val="Address"/>
      </w:pPr>
      <w:r>
        <w:t>Yosemite Institute</w:t>
      </w:r>
      <w:r>
        <w:br/>
        <w:t>PO Box 487</w:t>
      </w:r>
      <w:r>
        <w:br/>
        <w:t>Yosemite, CA 95389</w:t>
      </w:r>
    </w:p>
    <w:p w14:paraId="6B798B58" w14:textId="77777777" w:rsidR="0097557C" w:rsidRDefault="003D7701">
      <w:pPr>
        <w:pStyle w:val="DateandRecipient"/>
      </w:pPr>
      <w:r>
        <w:t xml:space="preserve">Dear </w:t>
      </w:r>
      <w:r w:rsidR="003C0BB1">
        <w:t>Ms. Lazier</w:t>
      </w:r>
      <w:r>
        <w:t>:</w:t>
      </w:r>
    </w:p>
    <w:sdt>
      <w:sdtPr>
        <w:id w:val="23717196"/>
        <w:placeholder>
          <w:docPart w:val="E9AF9B8421F019499B5B550DC4B3361B"/>
        </w:placeholder>
      </w:sdtPr>
      <w:sdtEndPr/>
      <w:sdtContent>
        <w:sdt>
          <w:sdtPr>
            <w:rPr>
              <w:rFonts w:cs="Times New Roman"/>
            </w:rPr>
            <w:id w:val="1493061861"/>
            <w:placeholder>
              <w:docPart w:val="01563420D477C343A28E5B50921B2555"/>
            </w:placeholder>
          </w:sdtPr>
          <w:sdtEndPr/>
          <w:sdtContent>
            <w:p w14:paraId="30E390D4" w14:textId="77777777" w:rsidR="003C0BB1" w:rsidRPr="00074795" w:rsidRDefault="003C0BB1" w:rsidP="003C0BB1">
              <w:pPr>
                <w:widowControl w:val="0"/>
                <w:autoSpaceDE w:val="0"/>
                <w:autoSpaceDN w:val="0"/>
                <w:adjustRightInd w:val="0"/>
                <w:rPr>
                  <w:rFonts w:cs="Times New Roman"/>
                </w:rPr>
              </w:pPr>
              <w:r w:rsidRPr="00074795">
                <w:rPr>
                  <w:rFonts w:cs="Times New Roman"/>
                </w:rPr>
                <w:tab/>
              </w:r>
              <w:r w:rsidRPr="00074795">
                <w:rPr>
                  <w:rFonts w:cs="Times New Roman"/>
                  <w:bCs/>
                </w:rPr>
                <w:t xml:space="preserve">I am applying for a Fall 2011 Field Educator position with Yosemite Institute (YI) because </w:t>
              </w:r>
              <w:r w:rsidRPr="00074795">
                <w:rPr>
                  <w:rFonts w:cs="Times New Roman"/>
                </w:rPr>
                <w:t>I am passionate about facilitating positive experiences for people in wilderness settings that foster increased environmental awareness, personal growth, and community building. I feel that I am a strong candidate for the Field Educator position, and would be a potent asset to YI, because of my broad knowledge-base of natural and manipula</w:t>
              </w:r>
              <w:r>
                <w:rPr>
                  <w:rFonts w:cs="Times New Roman"/>
                </w:rPr>
                <w:t>ted ecosystems, coupled with 3</w:t>
              </w:r>
              <w:r w:rsidRPr="00074795">
                <w:rPr>
                  <w:rFonts w:cs="Times New Roman"/>
                </w:rPr>
                <w:t xml:space="preserve"> years of experience in experiential and outdoor environmental education (EE).</w:t>
              </w:r>
            </w:p>
            <w:p w14:paraId="2537D12F" w14:textId="77777777" w:rsidR="003C0BB1" w:rsidRPr="00074795" w:rsidRDefault="003C0BB1" w:rsidP="003C0BB1">
              <w:pPr>
                <w:rPr>
                  <w:rFonts w:cs="Times New Roman"/>
                </w:rPr>
              </w:pPr>
              <w:r w:rsidRPr="00074795">
                <w:rPr>
                  <w:rFonts w:cs="Times New Roman"/>
                </w:rPr>
                <w:tab/>
                <w:t>Education and concurrent employment at the University of California-Davis, from 7/2008 to 12/2010 strengthened my theoretical and applied knowledge of natural sciences, and my ability to effectively share this knowledge with others. In addition to earning a Master of Science degree in International Agricultural Development, I was continuously employed as a researcher in the Agroecosystems Laboratory, where I had the opportunity to mentor undergraduate, and high-school students in the application of the scientific method as a process to understand complex systems. In addition I was employed as a teaching assistant for a course in Forest Ecology, where I was able to share my enthusiasm with undergraduates through lectures, hands-on activities, and thematic tours in the Arboretum. I also assumed extra-curricular activities such as co-developing a teaching curriculum on Calif</w:t>
              </w:r>
              <w:r>
                <w:rPr>
                  <w:rFonts w:cs="Times New Roman"/>
                </w:rPr>
                <w:t>ornia E</w:t>
              </w:r>
              <w:r w:rsidRPr="00074795">
                <w:rPr>
                  <w:rFonts w:cs="Times New Roman"/>
                </w:rPr>
                <w:t xml:space="preserve">thnobotany for the Children’s Ecological Garden, consisting of native planting demonstrations, docent-led tours, and course interpretational materials. </w:t>
              </w:r>
            </w:p>
            <w:p w14:paraId="6960CC71" w14:textId="77777777" w:rsidR="003C0BB1" w:rsidRPr="00074795" w:rsidRDefault="003C0BB1" w:rsidP="003C0BB1">
              <w:pPr>
                <w:ind w:firstLine="720"/>
                <w:rPr>
                  <w:rFonts w:cs="Times New Roman"/>
                </w:rPr>
              </w:pPr>
              <w:r w:rsidRPr="00074795">
                <w:rPr>
                  <w:rFonts w:cs="Times New Roman"/>
                </w:rPr>
                <w:t>Prior to attending graduate school, I worked as a Teacher-Naturalist with Westminster Woods Envi</w:t>
              </w:r>
              <w:r>
                <w:rPr>
                  <w:rFonts w:cs="Times New Roman"/>
                </w:rPr>
                <w:t>ronmental Education Program</w:t>
              </w:r>
              <w:r w:rsidRPr="00074795">
                <w:rPr>
                  <w:rFonts w:cs="Times New Roman"/>
                </w:rPr>
                <w:t xml:space="preserve"> for 2.5 years</w:t>
              </w:r>
              <w:r>
                <w:rPr>
                  <w:rFonts w:cs="Times New Roman"/>
                </w:rPr>
                <w:t>,</w:t>
              </w:r>
              <w:r w:rsidRPr="00074795">
                <w:rPr>
                  <w:rFonts w:cs="Times New Roman"/>
                </w:rPr>
                <w:t xml:space="preserve"> where I gained a foundation in designing and delivering customized inquiry-based EE programs, which were highly relevant, culturally appropriate, and served the needs of participants from a diversity of communities including urban residents</w:t>
              </w:r>
              <w:r>
                <w:rPr>
                  <w:rFonts w:cs="Times New Roman"/>
                </w:rPr>
                <w:t>,</w:t>
              </w:r>
              <w:r w:rsidRPr="00074795">
                <w:rPr>
                  <w:rFonts w:cs="Times New Roman"/>
                </w:rPr>
                <w:t xml:space="preserve"> and English Language Learners. I also worked as a Challenge Course Facilitator for </w:t>
              </w:r>
              <w:r>
                <w:rPr>
                  <w:rFonts w:cs="Times New Roman"/>
                </w:rPr>
                <w:t xml:space="preserve">a total of </w:t>
              </w:r>
              <w:r w:rsidRPr="00074795">
                <w:rPr>
                  <w:rFonts w:cs="Times New Roman"/>
                </w:rPr>
                <w:t xml:space="preserve">2.5 years at Westminster Woods, The Next Level, and Camp Tawonga, where I led a wide-array of team-building activities, and honed my ability to implement and model risk management to participants and fellow staff members, insuring a physically and emotionally safe environment for all involved. In the summer of 2006 I developed a love for, and knowledge of, Yosemite National Park, through my work as </w:t>
              </w:r>
              <w:r>
                <w:rPr>
                  <w:rFonts w:cs="Times New Roman"/>
                </w:rPr>
                <w:t xml:space="preserve">a </w:t>
              </w:r>
              <w:r w:rsidRPr="00074795">
                <w:rPr>
                  <w:rFonts w:cs="Times New Roman"/>
                </w:rPr>
                <w:t xml:space="preserve">Wilderness Leader for Camp Tawonga where I was solely responsible for leading campers safely over uneven terrain in the backcountry for an average of 6 miles per day. Through these experiences I have become skilled at navigating the space between encouraging participants to challenge themselves in the outdoors under </w:t>
              </w:r>
              <w:r>
                <w:rPr>
                  <w:rFonts w:cs="Times New Roman"/>
                </w:rPr>
                <w:t>sometimes-</w:t>
              </w:r>
              <w:r w:rsidRPr="00074795">
                <w:rPr>
                  <w:rFonts w:cs="Times New Roman"/>
                </w:rPr>
                <w:t xml:space="preserve">adverse conditions, </w:t>
              </w:r>
              <w:r>
                <w:rPr>
                  <w:rFonts w:cs="Times New Roman"/>
                </w:rPr>
                <w:t>and</w:t>
              </w:r>
              <w:r w:rsidRPr="00074795">
                <w:rPr>
                  <w:rFonts w:cs="Times New Roman"/>
                </w:rPr>
                <w:t xml:space="preserve"> insuring that they are safe and relatively comfortable, </w:t>
              </w:r>
              <w:r>
                <w:rPr>
                  <w:rFonts w:cs="Times New Roman"/>
                </w:rPr>
                <w:t>in order to provide an empowering experience in nature</w:t>
              </w:r>
              <w:r w:rsidRPr="00074795">
                <w:rPr>
                  <w:rFonts w:cs="Times New Roman"/>
                </w:rPr>
                <w:t xml:space="preserve">. Furthermore, these positions have given me a thorough understanding of challenges that may arise in communicating an array of ecological curriculum to youth in a living-classroom, and have afforded me the opportunity to cultivate effective solutions in diverse situations. </w:t>
              </w:r>
            </w:p>
            <w:p w14:paraId="418FF91F" w14:textId="77777777" w:rsidR="003C0BB1" w:rsidRPr="00074795" w:rsidRDefault="003C0BB1" w:rsidP="003C0BB1">
              <w:pPr>
                <w:widowControl w:val="0"/>
                <w:autoSpaceDE w:val="0"/>
                <w:autoSpaceDN w:val="0"/>
                <w:adjustRightInd w:val="0"/>
                <w:rPr>
                  <w:rFonts w:cs="Times New Roman"/>
                  <w:bCs/>
                </w:rPr>
              </w:pPr>
              <w:r w:rsidRPr="00074795">
                <w:rPr>
                  <w:rFonts w:cs="Times New Roman"/>
                </w:rPr>
                <w:tab/>
                <w:t>Besides experience in teaching EE and a strong foundation in the natural sciences</w:t>
              </w:r>
              <w:r>
                <w:rPr>
                  <w:rFonts w:cs="Times New Roman"/>
                </w:rPr>
                <w:t>,</w:t>
              </w:r>
              <w:r w:rsidRPr="00074795">
                <w:rPr>
                  <w:rFonts w:cs="Times New Roman"/>
                </w:rPr>
                <w:t xml:space="preserve"> I am fluent in Spanish and Polish and can comfortably teach in both languages. I have been certifie</w:t>
              </w:r>
              <w:r>
                <w:rPr>
                  <w:rFonts w:cs="Times New Roman"/>
                </w:rPr>
                <w:t>d in Wilderness First Aid (2006-2008</w:t>
              </w:r>
              <w:r w:rsidRPr="00074795">
                <w:rPr>
                  <w:rFonts w:cs="Times New Roman"/>
                </w:rPr>
                <w:t xml:space="preserve">) and am excited to pursue certification as a Wilderness First Responder in August 2011. I would also bring to YI community-building and </w:t>
              </w:r>
              <w:r w:rsidRPr="00074795">
                <w:rPr>
                  <w:rFonts w:cs="Times New Roman"/>
                </w:rPr>
                <w:lastRenderedPageBreak/>
                <w:t xml:space="preserve">conflict resolution skills, </w:t>
              </w:r>
              <w:r>
                <w:rPr>
                  <w:rFonts w:cs="Times New Roman"/>
                </w:rPr>
                <w:t>mindfulness</w:t>
              </w:r>
              <w:r w:rsidR="00757418">
                <w:rPr>
                  <w:rFonts w:cs="Times New Roman"/>
                </w:rPr>
                <w:t xml:space="preserve"> and yoga</w:t>
              </w:r>
              <w:r>
                <w:rPr>
                  <w:rFonts w:cs="Times New Roman"/>
                </w:rPr>
                <w:t xml:space="preserve"> training, and</w:t>
              </w:r>
              <w:r w:rsidRPr="00074795">
                <w:rPr>
                  <w:rFonts w:cs="Times New Roman"/>
                </w:rPr>
                <w:t xml:space="preserve"> a</w:t>
              </w:r>
              <w:r>
                <w:rPr>
                  <w:rFonts w:cs="Times New Roman"/>
                </w:rPr>
                <w:t>n aptitude</w:t>
              </w:r>
              <w:r w:rsidRPr="00074795">
                <w:rPr>
                  <w:rFonts w:cs="Times New Roman"/>
                </w:rPr>
                <w:t xml:space="preserve"> for connecting wilder</w:t>
              </w:r>
              <w:r>
                <w:rPr>
                  <w:rFonts w:cs="Times New Roman"/>
                </w:rPr>
                <w:t>ness experiences to participant</w:t>
              </w:r>
              <w:r w:rsidRPr="00074795">
                <w:rPr>
                  <w:rFonts w:cs="Times New Roman"/>
                </w:rPr>
                <w:t>s</w:t>
              </w:r>
              <w:r>
                <w:rPr>
                  <w:rFonts w:cs="Times New Roman"/>
                </w:rPr>
                <w:t>’</w:t>
              </w:r>
              <w:r w:rsidRPr="00074795">
                <w:rPr>
                  <w:rFonts w:cs="Times New Roman"/>
                </w:rPr>
                <w:t xml:space="preserve"> daily lives and communities. </w:t>
              </w:r>
              <w:r>
                <w:rPr>
                  <w:rFonts w:cs="Times New Roman"/>
                </w:rPr>
                <w:t xml:space="preserve">It would be an honor to work with YI in </w:t>
              </w:r>
              <w:r>
                <w:rPr>
                  <w:rFonts w:cs="Times New Roman"/>
                  <w:bCs/>
                </w:rPr>
                <w:t>sharing</w:t>
              </w:r>
              <w:r w:rsidRPr="00074795">
                <w:rPr>
                  <w:rFonts w:cs="Times New Roman"/>
                  <w:bCs/>
                </w:rPr>
                <w:t xml:space="preserve"> the wonders of the natural world with culturally and financially diverse youth, and </w:t>
              </w:r>
              <w:r>
                <w:rPr>
                  <w:rFonts w:cs="Times New Roman"/>
                  <w:bCs/>
                </w:rPr>
                <w:t xml:space="preserve">I </w:t>
              </w:r>
              <w:r w:rsidRPr="00074795">
                <w:rPr>
                  <w:rFonts w:cs="Times New Roman"/>
                  <w:bCs/>
                </w:rPr>
                <w:t>greatly appreciate your consideration and review of my attached resume.</w:t>
              </w:r>
            </w:p>
            <w:p w14:paraId="4B54ED95" w14:textId="77777777" w:rsidR="003C0BB1" w:rsidRPr="00074795" w:rsidRDefault="003C0BB1" w:rsidP="003C0BB1">
              <w:pPr>
                <w:widowControl w:val="0"/>
                <w:autoSpaceDE w:val="0"/>
                <w:autoSpaceDN w:val="0"/>
                <w:adjustRightInd w:val="0"/>
                <w:rPr>
                  <w:rFonts w:cs="Times New Roman"/>
                </w:rPr>
              </w:pPr>
            </w:p>
            <w:p w14:paraId="142B465F" w14:textId="77777777" w:rsidR="0097557C" w:rsidRPr="003C0BB1" w:rsidRDefault="00B25127" w:rsidP="003C0BB1">
              <w:pPr>
                <w:pStyle w:val="BodyText"/>
                <w:rPr>
                  <w:rFonts w:cs="Times New Roman"/>
                </w:rPr>
              </w:pPr>
            </w:p>
          </w:sdtContent>
        </w:sdt>
      </w:sdtContent>
    </w:sdt>
    <w:p w14:paraId="5B376ACD" w14:textId="77777777" w:rsidR="003C0BB1" w:rsidRDefault="003D7701" w:rsidP="003C0BB1">
      <w:pPr>
        <w:pStyle w:val="BodyText"/>
      </w:pPr>
      <w:r>
        <w:t>Sincerely,</w:t>
      </w:r>
    </w:p>
    <w:p w14:paraId="78090E77" w14:textId="77777777" w:rsidR="0097557C" w:rsidRDefault="003C0BB1" w:rsidP="003C0BB1">
      <w:pPr>
        <w:pStyle w:val="BodyText"/>
      </w:pPr>
      <w:r>
        <w:t>Paula Wild</w:t>
      </w:r>
      <w:r w:rsidR="003D7701">
        <w:br/>
      </w:r>
      <w:r>
        <w:t>M.S. International Agricultural Development</w:t>
      </w:r>
      <w:r w:rsidR="003D7701">
        <w:t xml:space="preserve"> </w:t>
      </w:r>
    </w:p>
    <w:p w14:paraId="0E7CDCD3" w14:textId="77777777" w:rsidR="0097557C" w:rsidRDefault="0097557C">
      <w:pPr>
        <w:spacing w:line="240" w:lineRule="auto"/>
      </w:pPr>
      <w:bookmarkStart w:id="0" w:name="_GoBack"/>
      <w:bookmarkEnd w:id="0"/>
    </w:p>
    <w:sectPr w:rsidR="0097557C" w:rsidSect="0097557C">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747803" w14:textId="77777777" w:rsidR="003C0BB1" w:rsidRDefault="003C0BB1">
      <w:pPr>
        <w:spacing w:line="240" w:lineRule="auto"/>
      </w:pPr>
      <w:r>
        <w:separator/>
      </w:r>
    </w:p>
  </w:endnote>
  <w:endnote w:type="continuationSeparator" w:id="0">
    <w:p w14:paraId="68660681" w14:textId="77777777" w:rsidR="003C0BB1" w:rsidRDefault="003C0B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64315" w14:textId="77777777" w:rsidR="0097557C" w:rsidRDefault="004F77FB">
    <w:pPr>
      <w:pStyle w:val="Footer"/>
    </w:pPr>
    <w:r>
      <w:fldChar w:fldCharType="begin"/>
    </w:r>
    <w:r>
      <w:instrText xml:space="preserve"> Page </w:instrText>
    </w:r>
    <w:r>
      <w:fldChar w:fldCharType="separate"/>
    </w:r>
    <w:r w:rsidR="00B25127">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04C36" w14:textId="77777777" w:rsidR="003C0BB1" w:rsidRDefault="003C0BB1">
      <w:pPr>
        <w:spacing w:line="240" w:lineRule="auto"/>
      </w:pPr>
      <w:r>
        <w:separator/>
      </w:r>
    </w:p>
  </w:footnote>
  <w:footnote w:type="continuationSeparator" w:id="0">
    <w:p w14:paraId="73E8753A" w14:textId="77777777" w:rsidR="003C0BB1" w:rsidRDefault="003C0BB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97557C" w14:paraId="3EB37687" w14:textId="77777777">
      <w:tc>
        <w:tcPr>
          <w:tcW w:w="8298" w:type="dxa"/>
          <w:vAlign w:val="center"/>
        </w:tcPr>
        <w:p w14:paraId="047F712D" w14:textId="77777777" w:rsidR="0097557C" w:rsidRDefault="0097557C">
          <w:pPr>
            <w:pStyle w:val="Title"/>
          </w:pPr>
        </w:p>
      </w:tc>
      <w:tc>
        <w:tcPr>
          <w:tcW w:w="2718" w:type="dxa"/>
          <w:vAlign w:val="center"/>
        </w:tcPr>
        <w:p w14:paraId="28256C2B" w14:textId="77777777" w:rsidR="0097557C" w:rsidRDefault="003D7701">
          <w:pPr>
            <w:pStyle w:val="Boxes"/>
          </w:pPr>
          <w:r>
            <w:rPr>
              <w:noProof/>
            </w:rPr>
            <w:drawing>
              <wp:inline distT="0" distB="0" distL="0" distR="0" wp14:anchorId="62757FC7" wp14:editId="50B3D20E">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D8E37FB" wp14:editId="74066A4D">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5290F2C" wp14:editId="0337E6ED">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12A2C0B5" wp14:editId="08C7927D">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6B4B6866" wp14:editId="46F10A97">
                <wp:extent cx="138569" cy="137160"/>
                <wp:effectExtent l="19050" t="19050" r="13831" b="15240"/>
                <wp:docPr id="1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05D6E8C5" w14:textId="77777777" w:rsidR="0097557C" w:rsidRDefault="0097557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97557C" w14:paraId="42A10B77" w14:textId="77777777">
      <w:tc>
        <w:tcPr>
          <w:tcW w:w="8298" w:type="dxa"/>
          <w:vAlign w:val="center"/>
        </w:tcPr>
        <w:p w14:paraId="5EF7F464" w14:textId="77777777" w:rsidR="0097557C" w:rsidRDefault="000D10CA">
          <w:pPr>
            <w:pStyle w:val="Title"/>
          </w:pPr>
          <w:r>
            <w:fldChar w:fldCharType="begin"/>
          </w:r>
          <w:r w:rsidR="003D7701">
            <w:instrText xml:space="preserve"> PLACEHOLDER </w:instrText>
          </w:r>
          <w:r>
            <w:fldChar w:fldCharType="begin"/>
          </w:r>
          <w:r w:rsidR="003D7701">
            <w:instrText xml:space="preserve"> IF </w:instrText>
          </w:r>
          <w:r w:rsidR="00B25127">
            <w:fldChar w:fldCharType="begin"/>
          </w:r>
          <w:r w:rsidR="00B25127">
            <w:instrText xml:space="preserve"> USERNAME </w:instrText>
          </w:r>
          <w:r w:rsidR="00B25127">
            <w:fldChar w:fldCharType="separate"/>
          </w:r>
          <w:r w:rsidR="00B25127">
            <w:rPr>
              <w:noProof/>
            </w:rPr>
            <w:instrText>Paula Wild</w:instrText>
          </w:r>
          <w:r w:rsidR="00B25127">
            <w:rPr>
              <w:noProof/>
            </w:rPr>
            <w:fldChar w:fldCharType="end"/>
          </w:r>
          <w:r w:rsidR="003D7701">
            <w:instrText xml:space="preserve">="" "[Your Name]" </w:instrText>
          </w:r>
          <w:r w:rsidR="00B25127">
            <w:fldChar w:fldCharType="begin"/>
          </w:r>
          <w:r w:rsidR="00B25127">
            <w:instrText xml:space="preserve"> USERNAME </w:instrText>
          </w:r>
          <w:r w:rsidR="00B25127">
            <w:fldChar w:fldCharType="separate"/>
          </w:r>
          <w:r w:rsidR="00B25127">
            <w:rPr>
              <w:noProof/>
            </w:rPr>
            <w:instrText>Paula Wild</w:instrText>
          </w:r>
          <w:r w:rsidR="00B25127">
            <w:rPr>
              <w:noProof/>
            </w:rPr>
            <w:fldChar w:fldCharType="end"/>
          </w:r>
          <w:r>
            <w:fldChar w:fldCharType="separate"/>
          </w:r>
          <w:r w:rsidR="00B25127">
            <w:rPr>
              <w:noProof/>
            </w:rPr>
            <w:instrText>Paula Wild</w:instrText>
          </w:r>
          <w:r>
            <w:fldChar w:fldCharType="end"/>
          </w:r>
          <w:r w:rsidR="003D7701">
            <w:instrText xml:space="preserve"> \* MERGEFORMAT</w:instrText>
          </w:r>
          <w:r>
            <w:fldChar w:fldCharType="separate"/>
          </w:r>
          <w:r w:rsidR="00B25127">
            <w:t xml:space="preserve">Paula </w:t>
          </w:r>
          <w:r w:rsidR="00B25127">
            <w:rPr>
              <w:noProof/>
            </w:rPr>
            <w:t>Wild</w:t>
          </w:r>
          <w:r>
            <w:fldChar w:fldCharType="end"/>
          </w:r>
        </w:p>
      </w:tc>
      <w:tc>
        <w:tcPr>
          <w:tcW w:w="2718" w:type="dxa"/>
          <w:vAlign w:val="center"/>
        </w:tcPr>
        <w:p w14:paraId="69677FDC" w14:textId="77777777" w:rsidR="0097557C" w:rsidRDefault="003D7701">
          <w:pPr>
            <w:pStyle w:val="Boxes"/>
          </w:pPr>
          <w:r>
            <w:rPr>
              <w:noProof/>
            </w:rPr>
            <w:drawing>
              <wp:inline distT="0" distB="0" distL="0" distR="0" wp14:anchorId="28300E4F" wp14:editId="56A1C32A">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6C913A1" wp14:editId="3B02B425">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1C5D32B" wp14:editId="4D430FC2">
                <wp:extent cx="138569" cy="137160"/>
                <wp:effectExtent l="19050" t="19050" r="13831" b="15240"/>
                <wp:docPr id="1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20C05820" wp14:editId="0E018484">
                <wp:extent cx="138569" cy="137160"/>
                <wp:effectExtent l="19050" t="19050" r="13831" b="15240"/>
                <wp:docPr id="1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6B457AF7" wp14:editId="638B4CB7">
                <wp:extent cx="138569" cy="137160"/>
                <wp:effectExtent l="19050" t="19050" r="13831" b="15240"/>
                <wp:docPr id="1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41A754" w14:textId="77777777" w:rsidR="0097557C" w:rsidRDefault="003C0BB1" w:rsidP="003C0BB1">
    <w:pPr>
      <w:pStyle w:val="ContactDetails"/>
    </w:pPr>
    <w:r>
      <w:t>38232 Russell Blvd</w:t>
    </w:r>
    <w:r>
      <w:sym w:font="Wingdings 2" w:char="F097"/>
    </w:r>
    <w:r>
      <w:t xml:space="preserve"> Davis, CA 95616</w:t>
    </w:r>
    <w:r>
      <w:sym w:font="Wingdings 2" w:char="F097"/>
    </w:r>
    <w:r>
      <w:t xml:space="preserve"> Phone: 608-469-9774 </w:t>
    </w:r>
    <w:r>
      <w:br/>
      <w:t xml:space="preserve">E-Mail: plwilderness@gmail.com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7A113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8A689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0E906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AC0F6DC"/>
    <w:lvl w:ilvl="0">
      <w:start w:val="1"/>
      <w:numFmt w:val="decimal"/>
      <w:pStyle w:val="ListNumber2"/>
      <w:lvlText w:val="%1."/>
      <w:lvlJc w:val="left"/>
      <w:pPr>
        <w:tabs>
          <w:tab w:val="num" w:pos="720"/>
        </w:tabs>
        <w:ind w:left="720" w:hanging="360"/>
      </w:pPr>
    </w:lvl>
  </w:abstractNum>
  <w:abstractNum w:abstractNumId="4">
    <w:nsid w:val="FFFFFF80"/>
    <w:multiLevelType w:val="singleLevel"/>
    <w:tmpl w:val="B404AE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86AB5A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2C8A5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3D09BC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5D2B15A"/>
    <w:lvl w:ilvl="0">
      <w:start w:val="1"/>
      <w:numFmt w:val="decimal"/>
      <w:pStyle w:val="ListNumber"/>
      <w:lvlText w:val="%1."/>
      <w:lvlJc w:val="left"/>
      <w:pPr>
        <w:tabs>
          <w:tab w:val="num" w:pos="360"/>
        </w:tabs>
        <w:ind w:left="360" w:hanging="360"/>
      </w:pPr>
    </w:lvl>
  </w:abstractNum>
  <w:abstractNum w:abstractNumId="9">
    <w:nsid w:val="FFFFFF89"/>
    <w:multiLevelType w:val="singleLevel"/>
    <w:tmpl w:val="A42CD758"/>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ocumentType w:val="let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C0BB1"/>
    <w:rsid w:val="000D10CA"/>
    <w:rsid w:val="002A4120"/>
    <w:rsid w:val="003C0BB1"/>
    <w:rsid w:val="003D7701"/>
    <w:rsid w:val="004B0E7A"/>
    <w:rsid w:val="004C27D6"/>
    <w:rsid w:val="004F77FB"/>
    <w:rsid w:val="00741521"/>
    <w:rsid w:val="00757418"/>
    <w:rsid w:val="00895ED0"/>
    <w:rsid w:val="0097557C"/>
    <w:rsid w:val="00B25127"/>
    <w:rsid w:val="00DD026C"/>
    <w:rsid w:val="00EE488D"/>
    <w:rsid w:val="00FC1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289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Stationery:Formal%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AF9B8421F019499B5B550DC4B3361B"/>
        <w:category>
          <w:name w:val="General"/>
          <w:gallery w:val="placeholder"/>
        </w:category>
        <w:types>
          <w:type w:val="bbPlcHdr"/>
        </w:types>
        <w:behaviors>
          <w:behavior w:val="content"/>
        </w:behaviors>
        <w:guid w:val="{2B219CEE-CD56-394D-9592-9942AE971D3C}"/>
      </w:docPartPr>
      <w:docPartBody>
        <w:p w:rsidR="00602C82" w:rsidRDefault="009757BD">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602C82" w:rsidRDefault="009757BD">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6C785F" w:rsidRDefault="009757BD">
          <w:pPr>
            <w:pStyle w:val="E9AF9B8421F019499B5B550DC4B3361B"/>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
      <w:docPartPr>
        <w:name w:val="01563420D477C343A28E5B50921B2555"/>
        <w:category>
          <w:name w:val="General"/>
          <w:gallery w:val="placeholder"/>
        </w:category>
        <w:types>
          <w:type w:val="bbPlcHdr"/>
        </w:types>
        <w:behaviors>
          <w:behavior w:val="content"/>
        </w:behaviors>
        <w:guid w:val="{66D13A73-A48E-EA4E-A900-A0433398201C}"/>
      </w:docPartPr>
      <w:docPartBody>
        <w:p w:rsidR="009757BD" w:rsidRDefault="009757BD">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9757BD" w:rsidRDefault="009757BD">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6C785F" w:rsidRDefault="009757BD" w:rsidP="009757BD">
          <w:pPr>
            <w:pStyle w:val="01563420D477C343A28E5B50921B2555"/>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7BD"/>
    <w:rsid w:val="006C785F"/>
    <w:rsid w:val="009757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57BD"/>
    <w:pPr>
      <w:spacing w:before="60" w:after="6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sid w:val="009757BD"/>
    <w:rPr>
      <w:rFonts w:eastAsiaTheme="minorHAnsi"/>
      <w:color w:val="404040" w:themeColor="text1" w:themeTint="BF"/>
      <w:sz w:val="20"/>
      <w:szCs w:val="20"/>
      <w:lang w:eastAsia="en-US"/>
    </w:rPr>
  </w:style>
  <w:style w:type="paragraph" w:customStyle="1" w:styleId="E9AF9B8421F019499B5B550DC4B3361B">
    <w:name w:val="E9AF9B8421F019499B5B550DC4B3361B"/>
  </w:style>
  <w:style w:type="paragraph" w:customStyle="1" w:styleId="01563420D477C343A28E5B50921B2555">
    <w:name w:val="01563420D477C343A28E5B50921B2555"/>
    <w:rsid w:val="009757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57BD"/>
    <w:pPr>
      <w:spacing w:before="60" w:after="6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sid w:val="009757BD"/>
    <w:rPr>
      <w:rFonts w:eastAsiaTheme="minorHAnsi"/>
      <w:color w:val="404040" w:themeColor="text1" w:themeTint="BF"/>
      <w:sz w:val="20"/>
      <w:szCs w:val="20"/>
      <w:lang w:eastAsia="en-US"/>
    </w:rPr>
  </w:style>
  <w:style w:type="paragraph" w:customStyle="1" w:styleId="E9AF9B8421F019499B5B550DC4B3361B">
    <w:name w:val="E9AF9B8421F019499B5B550DC4B3361B"/>
  </w:style>
  <w:style w:type="paragraph" w:customStyle="1" w:styleId="01563420D477C343A28E5B50921B2555">
    <w:name w:val="01563420D477C343A28E5B50921B2555"/>
    <w:rsid w:val="009757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Formal Letter">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Formal Letter">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Formal Letter.dotx</Template>
  <TotalTime>7</TotalTime>
  <Pages>2</Pages>
  <Words>612</Words>
  <Characters>3494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Wild</dc:creator>
  <cp:keywords/>
  <dc:description/>
  <cp:lastModifiedBy>Paula Wild</cp:lastModifiedBy>
  <cp:revision>3</cp:revision>
  <dcterms:created xsi:type="dcterms:W3CDTF">2011-05-12T18:26:00Z</dcterms:created>
  <dcterms:modified xsi:type="dcterms:W3CDTF">2011-05-16T19:02:00Z</dcterms:modified>
  <cp:category/>
</cp:coreProperties>
</file>